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RPr="00AB579A" w:rsidTr="000F46E6">
        <w:trPr>
          <w:trHeight w:val="4032"/>
        </w:trPr>
        <w:tc>
          <w:tcPr>
            <w:tcW w:w="3600" w:type="dxa"/>
            <w:vAlign w:val="bottom"/>
          </w:tcPr>
          <w:p w:rsidR="00A27606" w:rsidRDefault="00A27606" w:rsidP="00A27606">
            <w:pPr>
              <w:pStyle w:val="Title"/>
              <w:rPr>
                <w:sz w:val="72"/>
                <w:szCs w:val="72"/>
              </w:rPr>
            </w:pPr>
            <w:r w:rsidRPr="00AB579A">
              <w:rPr>
                <w:sz w:val="72"/>
                <w:szCs w:val="72"/>
              </w:rPr>
              <w:t>Kiran bala</w:t>
            </w:r>
          </w:p>
          <w:p w:rsidR="00A27606" w:rsidRPr="00A27606" w:rsidRDefault="00A27606" w:rsidP="00A27606"/>
          <w:p w:rsidR="000629D5" w:rsidRPr="00AB579A" w:rsidRDefault="000629D5" w:rsidP="001B2ABD">
            <w:pPr>
              <w:tabs>
                <w:tab w:val="left" w:pos="99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0629D5" w:rsidRPr="00AB579A" w:rsidRDefault="000629D5" w:rsidP="000C45FF"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6470" w:type="dxa"/>
            <w:vMerge w:val="restart"/>
            <w:vAlign w:val="center"/>
          </w:tcPr>
          <w:p w:rsidR="00AB579A" w:rsidRPr="00AB579A" w:rsidRDefault="00AB579A" w:rsidP="00AB579A">
            <w:pPr>
              <w:pStyle w:val="Address"/>
              <w:rPr>
                <w:sz w:val="20"/>
                <w:szCs w:val="20"/>
              </w:rPr>
            </w:pPr>
          </w:p>
          <w:p w:rsidR="00AB579A" w:rsidRPr="00AB579A" w:rsidRDefault="00286BDE" w:rsidP="00AB579A">
            <w:pPr>
              <w:pStyle w:val="Addres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 79</w:t>
            </w:r>
            <w:r w:rsidR="00AB579A" w:rsidRPr="00AB579A">
              <w:rPr>
                <w:sz w:val="20"/>
                <w:szCs w:val="20"/>
              </w:rPr>
              <w:t>, Mohali, Punjab</w:t>
            </w:r>
          </w:p>
          <w:p w:rsidR="00AB579A" w:rsidRPr="00AB579A" w:rsidRDefault="00AB579A" w:rsidP="00AB579A">
            <w:pPr>
              <w:pStyle w:val="Address"/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 xml:space="preserve">Email: </w:t>
            </w:r>
            <w:hyperlink r:id="rId10" w:history="1">
              <w:r w:rsidR="00286BDE" w:rsidRPr="00784226">
                <w:rPr>
                  <w:rStyle w:val="Hyperlink"/>
                  <w:sz w:val="20"/>
                  <w:szCs w:val="20"/>
                </w:rPr>
                <w:t>kiranbalaofficialit@gmail.com</w:t>
              </w:r>
            </w:hyperlink>
          </w:p>
          <w:p w:rsidR="00AB579A" w:rsidRPr="00AB579A" w:rsidRDefault="00AB579A" w:rsidP="00AB579A">
            <w:pPr>
              <w:pStyle w:val="Address"/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>Phone: +91 62301 92687</w:t>
            </w:r>
          </w:p>
          <w:p w:rsidR="000629D5" w:rsidRDefault="00AB579A" w:rsidP="00AB579A">
            <w:pPr>
              <w:pStyle w:val="Address"/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 xml:space="preserve">LinkedIn: </w:t>
            </w:r>
          </w:p>
          <w:p w:rsidR="00033F98" w:rsidRPr="00AB579A" w:rsidRDefault="00033F98" w:rsidP="00AB579A">
            <w:pPr>
              <w:pStyle w:val="Addres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Website:</w:t>
            </w:r>
          </w:p>
          <w:p w:rsidR="00AB579A" w:rsidRPr="00AB579A" w:rsidRDefault="00AB579A" w:rsidP="00AB579A">
            <w:pPr>
              <w:rPr>
                <w:b/>
                <w:sz w:val="20"/>
                <w:szCs w:val="20"/>
              </w:rPr>
            </w:pPr>
            <w:r w:rsidRPr="00AB579A">
              <w:rPr>
                <w:b/>
                <w:sz w:val="20"/>
                <w:szCs w:val="20"/>
              </w:rPr>
              <w:t>Objective:</w:t>
            </w:r>
          </w:p>
          <w:p w:rsidR="00AB579A" w:rsidRPr="00AB579A" w:rsidRDefault="00AB579A" w:rsidP="00AB579A">
            <w:pPr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>Enthusiastic and creative graphic designer with a passion for visual communication and a strong foundation in web development. Seeking an opportunity to contribute my design skills, artistic flair, and technical expertise to create</w:t>
            </w:r>
            <w:r>
              <w:rPr>
                <w:sz w:val="20"/>
                <w:szCs w:val="20"/>
              </w:rPr>
              <w:t xml:space="preserve"> compelling visual experiences.</w:t>
            </w:r>
          </w:p>
          <w:p w:rsidR="00AB579A" w:rsidRPr="00AB579A" w:rsidRDefault="00AB579A" w:rsidP="00AB579A">
            <w:pPr>
              <w:rPr>
                <w:b/>
                <w:sz w:val="20"/>
                <w:szCs w:val="20"/>
              </w:rPr>
            </w:pPr>
            <w:r w:rsidRPr="00AB579A">
              <w:rPr>
                <w:b/>
                <w:sz w:val="20"/>
                <w:szCs w:val="20"/>
              </w:rPr>
              <w:t>Education:</w:t>
            </w:r>
          </w:p>
          <w:p w:rsidR="00AB579A" w:rsidRPr="00AB579A" w:rsidRDefault="00033F98" w:rsidP="00AB5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High </w:t>
            </w:r>
            <w:proofErr w:type="gramStart"/>
            <w:r>
              <w:rPr>
                <w:sz w:val="20"/>
                <w:szCs w:val="20"/>
              </w:rPr>
              <w:t>School  12</w:t>
            </w:r>
            <w:r w:rsidRPr="00033F98">
              <w:rPr>
                <w:sz w:val="20"/>
                <w:szCs w:val="20"/>
                <w:vertAlign w:val="superscript"/>
              </w:rPr>
              <w:t>th</w:t>
            </w:r>
            <w:proofErr w:type="gramEnd"/>
            <w:r>
              <w:rPr>
                <w:sz w:val="20"/>
                <w:szCs w:val="20"/>
                <w:vertAlign w:val="superscript"/>
              </w:rPr>
              <w:t xml:space="preserve">  </w:t>
            </w:r>
            <w:r>
              <w:rPr>
                <w:sz w:val="20"/>
                <w:szCs w:val="20"/>
              </w:rPr>
              <w:t>pass from Himachal Pradesh.</w:t>
            </w:r>
          </w:p>
          <w:p w:rsidR="00AB579A" w:rsidRPr="00AB579A" w:rsidRDefault="00AB579A" w:rsidP="00AB579A">
            <w:pPr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 xml:space="preserve">- NIIT 2 Years Diploma in Computer Application, </w:t>
            </w:r>
            <w:r w:rsidR="00033F98">
              <w:rPr>
                <w:sz w:val="20"/>
                <w:szCs w:val="20"/>
              </w:rPr>
              <w:t>32 Sector, Chandigarh.</w:t>
            </w:r>
          </w:p>
          <w:p w:rsidR="00AB579A" w:rsidRPr="00AB579A" w:rsidRDefault="00AB579A" w:rsidP="00AB579A">
            <w:pPr>
              <w:rPr>
                <w:b/>
                <w:sz w:val="20"/>
                <w:szCs w:val="20"/>
              </w:rPr>
            </w:pPr>
            <w:r w:rsidRPr="00AB579A">
              <w:rPr>
                <w:b/>
                <w:sz w:val="20"/>
                <w:szCs w:val="20"/>
              </w:rPr>
              <w:t>Skills:</w:t>
            </w:r>
          </w:p>
          <w:p w:rsidR="00AB579A" w:rsidRPr="00AB579A" w:rsidRDefault="00AB579A" w:rsidP="00AB579A">
            <w:pPr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 xml:space="preserve">- Web Development: Basic knowledge of HTML, CSS, Bootstrap, </w:t>
            </w:r>
            <w:r w:rsidR="00033F98">
              <w:rPr>
                <w:sz w:val="20"/>
                <w:szCs w:val="20"/>
              </w:rPr>
              <w:t xml:space="preserve">J Query, </w:t>
            </w:r>
            <w:r w:rsidRPr="00AB579A">
              <w:rPr>
                <w:sz w:val="20"/>
                <w:szCs w:val="20"/>
              </w:rPr>
              <w:t xml:space="preserve">JavaScript, </w:t>
            </w:r>
            <w:r w:rsidR="00033F98">
              <w:rPr>
                <w:sz w:val="20"/>
                <w:szCs w:val="20"/>
              </w:rPr>
              <w:t xml:space="preserve">GitHub , and basic knowledge of React </w:t>
            </w:r>
            <w:proofErr w:type="spellStart"/>
            <w:r w:rsidR="00033F98">
              <w:rPr>
                <w:sz w:val="20"/>
                <w:szCs w:val="20"/>
              </w:rPr>
              <w:t>js</w:t>
            </w:r>
            <w:proofErr w:type="spellEnd"/>
            <w:r w:rsidR="00033F98">
              <w:rPr>
                <w:sz w:val="20"/>
                <w:szCs w:val="20"/>
              </w:rPr>
              <w:t xml:space="preserve"> </w:t>
            </w:r>
            <w:r w:rsidRPr="00AB579A">
              <w:rPr>
                <w:sz w:val="20"/>
                <w:szCs w:val="20"/>
              </w:rPr>
              <w:t>enabling the creation of visually appealing and user-friendly web designs.</w:t>
            </w:r>
          </w:p>
          <w:p w:rsidR="00AB579A" w:rsidRDefault="00AB579A" w:rsidP="00AB579A">
            <w:pPr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>- Time Management: Ability to prioritize tasks and manage deadlin</w:t>
            </w:r>
            <w:r>
              <w:rPr>
                <w:sz w:val="20"/>
                <w:szCs w:val="20"/>
              </w:rPr>
              <w:t>es in a fast-paced environment.</w:t>
            </w:r>
          </w:p>
          <w:p w:rsidR="000967C7" w:rsidRPr="00AB579A" w:rsidRDefault="000967C7" w:rsidP="00AB579A">
            <w:pPr>
              <w:rPr>
                <w:sz w:val="20"/>
                <w:szCs w:val="20"/>
              </w:rPr>
            </w:pPr>
          </w:p>
          <w:p w:rsidR="000967C7" w:rsidRDefault="00AB579A" w:rsidP="000967C7">
            <w:pPr>
              <w:rPr>
                <w:b/>
                <w:sz w:val="20"/>
                <w:szCs w:val="20"/>
              </w:rPr>
            </w:pPr>
            <w:r w:rsidRPr="00AB579A">
              <w:rPr>
                <w:b/>
                <w:sz w:val="20"/>
                <w:szCs w:val="20"/>
              </w:rPr>
              <w:t>Portfolio</w:t>
            </w:r>
            <w:r>
              <w:rPr>
                <w:b/>
                <w:sz w:val="20"/>
                <w:szCs w:val="20"/>
              </w:rPr>
              <w:t>:</w:t>
            </w:r>
          </w:p>
          <w:p w:rsidR="000967C7" w:rsidRPr="00AB579A" w:rsidRDefault="000967C7" w:rsidP="000967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0967C7">
              <w:rPr>
                <w:b/>
                <w:sz w:val="20"/>
                <w:szCs w:val="20"/>
              </w:rPr>
              <w:t>https://bala14774.github.io/</w:t>
            </w:r>
          </w:p>
          <w:p w:rsidR="00AB579A" w:rsidRDefault="00B55B76" w:rsidP="00AB579A">
            <w:pPr>
              <w:rPr>
                <w:b/>
                <w:sz w:val="20"/>
                <w:szCs w:val="20"/>
              </w:rPr>
            </w:pPr>
            <w:hyperlink r:id="rId11" w:history="1">
              <w:r w:rsidR="000967C7" w:rsidRPr="00992BE4">
                <w:rPr>
                  <w:rStyle w:val="Hyperlink"/>
                  <w:b/>
                  <w:sz w:val="20"/>
                  <w:szCs w:val="20"/>
                </w:rPr>
                <w:t>https://github.com/bala14774/portfolioproject</w:t>
              </w:r>
            </w:hyperlink>
          </w:p>
          <w:p w:rsidR="000967C7" w:rsidRPr="00AB579A" w:rsidRDefault="000967C7" w:rsidP="00AB579A">
            <w:pPr>
              <w:rPr>
                <w:b/>
                <w:sz w:val="20"/>
                <w:szCs w:val="20"/>
              </w:rPr>
            </w:pPr>
          </w:p>
          <w:p w:rsidR="00AB579A" w:rsidRPr="00033F98" w:rsidRDefault="00AB579A" w:rsidP="00AB579A">
            <w:pPr>
              <w:rPr>
                <w:b/>
                <w:sz w:val="28"/>
                <w:szCs w:val="28"/>
              </w:rPr>
            </w:pPr>
          </w:p>
          <w:p w:rsidR="00AB579A" w:rsidRPr="00AB579A" w:rsidRDefault="00AB579A" w:rsidP="00AB57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                                                                                    NAME</w:t>
            </w:r>
          </w:p>
        </w:tc>
        <w:bookmarkStart w:id="0" w:name="_GoBack"/>
        <w:bookmarkEnd w:id="0"/>
      </w:tr>
      <w:tr w:rsidR="000629D5" w:rsidRPr="00AB579A" w:rsidTr="000F46E6">
        <w:trPr>
          <w:trHeight w:val="9504"/>
        </w:trPr>
        <w:tc>
          <w:tcPr>
            <w:tcW w:w="3600" w:type="dxa"/>
            <w:vAlign w:val="bottom"/>
          </w:tcPr>
          <w:p w:rsidR="000629D5" w:rsidRDefault="00AB579A" w:rsidP="000629D5">
            <w:pPr>
              <w:pStyle w:val="Subtitle"/>
              <w:rPr>
                <w:spacing w:val="0"/>
                <w:w w:val="100"/>
                <w:sz w:val="28"/>
              </w:rPr>
            </w:pPr>
            <w:r w:rsidRPr="00B55B76">
              <w:rPr>
                <w:spacing w:val="15"/>
                <w:w w:val="98"/>
                <w:sz w:val="28"/>
              </w:rPr>
              <w:t xml:space="preserve">Web Designer </w:t>
            </w:r>
            <w:r w:rsidR="00C265A4" w:rsidRPr="00B55B76">
              <w:rPr>
                <w:spacing w:val="0"/>
                <w:w w:val="98"/>
                <w:sz w:val="28"/>
              </w:rPr>
              <w:t>&amp;</w:t>
            </w:r>
          </w:p>
          <w:p w:rsidR="00C265A4" w:rsidRPr="00C265A4" w:rsidRDefault="00C265A4" w:rsidP="00C265A4">
            <w:r>
              <w:rPr>
                <w:spacing w:val="15"/>
                <w:sz w:val="28"/>
              </w:rPr>
              <w:t xml:space="preserve">Web </w:t>
            </w:r>
            <w:r w:rsidR="000967C7">
              <w:rPr>
                <w:spacing w:val="15"/>
                <w:sz w:val="28"/>
              </w:rPr>
              <w:t>Developer</w:t>
            </w:r>
          </w:p>
          <w:p w:rsidR="000629D5" w:rsidRPr="00AB579A" w:rsidRDefault="000629D5" w:rsidP="000629D5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1954003311"/>
              <w:placeholder>
                <w:docPart w:val="306B564A22664A45B288F052CB5B9C8D"/>
              </w:placeholder>
              <w:temporary/>
              <w:showingPlcHdr/>
              <w15:appearance w15:val="hidden"/>
            </w:sdtPr>
            <w:sdtEndPr/>
            <w:sdtContent>
              <w:p w:rsidR="000629D5" w:rsidRPr="00AB579A" w:rsidRDefault="000629D5" w:rsidP="00846D4F">
                <w:pPr>
                  <w:pStyle w:val="Heading2"/>
                  <w:rPr>
                    <w:sz w:val="20"/>
                    <w:szCs w:val="20"/>
                  </w:rPr>
                </w:pPr>
                <w:r w:rsidRPr="00AB579A">
                  <w:rPr>
                    <w:rStyle w:val="Heading2Char"/>
                    <w:b/>
                    <w:bCs/>
                    <w:caps/>
                    <w:sz w:val="20"/>
                    <w:szCs w:val="20"/>
                  </w:rPr>
                  <w:t>CONTACT</w:t>
                </w:r>
              </w:p>
            </w:sdtContent>
          </w:sdt>
          <w:p w:rsidR="00AB579A" w:rsidRPr="00AB579A" w:rsidRDefault="00B55B76" w:rsidP="000629D5">
            <w:pPr>
              <w:pStyle w:val="ContactDetails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1563247"/>
                <w:placeholder>
                  <w:docPart w:val="173274D8F1B14205B47D7DC1E4651A7E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AB579A">
                  <w:rPr>
                    <w:sz w:val="20"/>
                    <w:szCs w:val="20"/>
                  </w:rPr>
                  <w:t>PHONE:</w:t>
                </w:r>
              </w:sdtContent>
            </w:sdt>
          </w:p>
          <w:p w:rsidR="00AB579A" w:rsidRPr="00AB579A" w:rsidRDefault="00AB579A" w:rsidP="000629D5">
            <w:pPr>
              <w:pStyle w:val="ContactDetails"/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>+91 62301 92687</w:t>
            </w:r>
          </w:p>
          <w:p w:rsidR="000629D5" w:rsidRPr="00AB579A" w:rsidRDefault="000629D5" w:rsidP="000629D5">
            <w:pPr>
              <w:pStyle w:val="NoSpacing"/>
              <w:rPr>
                <w:sz w:val="20"/>
                <w:szCs w:val="20"/>
              </w:rPr>
            </w:pPr>
          </w:p>
          <w:p w:rsidR="000967C7" w:rsidRDefault="00AB579A" w:rsidP="000967C7">
            <w:pPr>
              <w:rPr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>Github:</w:t>
            </w:r>
            <w:r w:rsidR="000967C7">
              <w:rPr>
                <w:sz w:val="20"/>
                <w:szCs w:val="20"/>
              </w:rPr>
              <w:t xml:space="preserve"> </w:t>
            </w:r>
          </w:p>
          <w:p w:rsidR="000967C7" w:rsidRPr="00AB579A" w:rsidRDefault="000967C7" w:rsidP="000967C7">
            <w:pPr>
              <w:rPr>
                <w:b/>
                <w:sz w:val="20"/>
                <w:szCs w:val="20"/>
              </w:rPr>
            </w:pPr>
            <w:r w:rsidRPr="000967C7">
              <w:rPr>
                <w:b/>
                <w:sz w:val="20"/>
                <w:szCs w:val="20"/>
              </w:rPr>
              <w:t>https://bala14774.github.io/</w:t>
            </w:r>
          </w:p>
          <w:p w:rsidR="000629D5" w:rsidRPr="00AB579A" w:rsidRDefault="000629D5" w:rsidP="000629D5">
            <w:pPr>
              <w:pStyle w:val="ContactDetails"/>
              <w:rPr>
                <w:sz w:val="20"/>
                <w:szCs w:val="20"/>
              </w:rPr>
            </w:pPr>
          </w:p>
          <w:p w:rsidR="000629D5" w:rsidRPr="00AB579A" w:rsidRDefault="000629D5" w:rsidP="000629D5">
            <w:pPr>
              <w:pStyle w:val="ContactDetails"/>
              <w:rPr>
                <w:sz w:val="20"/>
                <w:szCs w:val="20"/>
              </w:rPr>
            </w:pPr>
          </w:p>
          <w:p w:rsidR="000629D5" w:rsidRPr="00AB579A" w:rsidRDefault="000629D5" w:rsidP="000629D5">
            <w:pPr>
              <w:pStyle w:val="NoSpacing"/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0AB7B333A208443783F445FD44CE7A9F"/>
              </w:placeholder>
              <w:temporary/>
              <w:showingPlcHdr/>
              <w15:appearance w15:val="hidden"/>
            </w:sdtPr>
            <w:sdtEndPr/>
            <w:sdtContent>
              <w:p w:rsidR="000629D5" w:rsidRPr="00AB579A" w:rsidRDefault="000629D5" w:rsidP="000629D5">
                <w:pPr>
                  <w:pStyle w:val="ContactDetails"/>
                  <w:rPr>
                    <w:sz w:val="20"/>
                    <w:szCs w:val="20"/>
                  </w:rPr>
                </w:pPr>
                <w:r w:rsidRPr="00AB579A">
                  <w:rPr>
                    <w:sz w:val="20"/>
                    <w:szCs w:val="20"/>
                  </w:rPr>
                  <w:t>EMAIL:</w:t>
                </w:r>
              </w:p>
            </w:sdtContent>
          </w:sdt>
          <w:p w:rsidR="000629D5" w:rsidRPr="00AB579A" w:rsidRDefault="00AB579A" w:rsidP="00AB579A">
            <w:pPr>
              <w:pStyle w:val="ContactDetails"/>
              <w:rPr>
                <w:rStyle w:val="Hyperlink"/>
                <w:sz w:val="20"/>
                <w:szCs w:val="20"/>
              </w:rPr>
            </w:pPr>
            <w:r w:rsidRPr="00AB579A">
              <w:rPr>
                <w:sz w:val="20"/>
                <w:szCs w:val="20"/>
              </w:rPr>
              <w:t>kiran</w:t>
            </w:r>
            <w:r w:rsidR="00C265A4">
              <w:rPr>
                <w:sz w:val="20"/>
                <w:szCs w:val="20"/>
              </w:rPr>
              <w:t>bala</w:t>
            </w:r>
            <w:r w:rsidRPr="00AB579A">
              <w:rPr>
                <w:sz w:val="20"/>
                <w:szCs w:val="20"/>
              </w:rPr>
              <w:t>officialit@gmail.com</w:t>
            </w:r>
          </w:p>
        </w:tc>
        <w:tc>
          <w:tcPr>
            <w:tcW w:w="720" w:type="dxa"/>
          </w:tcPr>
          <w:p w:rsidR="000629D5" w:rsidRPr="00AB579A" w:rsidRDefault="000629D5" w:rsidP="000C45FF">
            <w:pPr>
              <w:tabs>
                <w:tab w:val="left" w:pos="990"/>
              </w:tabs>
              <w:rPr>
                <w:sz w:val="20"/>
                <w:szCs w:val="20"/>
              </w:rPr>
            </w:pPr>
          </w:p>
        </w:tc>
        <w:tc>
          <w:tcPr>
            <w:tcW w:w="6470" w:type="dxa"/>
            <w:vMerge/>
          </w:tcPr>
          <w:p w:rsidR="000629D5" w:rsidRPr="00AB579A" w:rsidRDefault="000629D5" w:rsidP="004D3011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</w:tbl>
    <w:p w:rsidR="0043117B" w:rsidRPr="00AB579A" w:rsidRDefault="00B55B76" w:rsidP="00846D4F">
      <w:pPr>
        <w:tabs>
          <w:tab w:val="left" w:pos="990"/>
        </w:tabs>
        <w:spacing w:after="0"/>
        <w:rPr>
          <w:sz w:val="20"/>
          <w:szCs w:val="20"/>
        </w:rPr>
      </w:pPr>
    </w:p>
    <w:sectPr w:rsidR="0043117B" w:rsidRPr="00AB579A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B76" w:rsidRDefault="00B55B76" w:rsidP="000C45FF">
      <w:r>
        <w:separator/>
      </w:r>
    </w:p>
  </w:endnote>
  <w:endnote w:type="continuationSeparator" w:id="0">
    <w:p w:rsidR="00B55B76" w:rsidRDefault="00B55B7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B76" w:rsidRDefault="00B55B76" w:rsidP="000C45FF">
      <w:r>
        <w:separator/>
      </w:r>
    </w:p>
  </w:footnote>
  <w:footnote w:type="continuationSeparator" w:id="0">
    <w:p w:rsidR="00B55B76" w:rsidRDefault="00B55B7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D6"/>
    <w:rsid w:val="00033F98"/>
    <w:rsid w:val="00036450"/>
    <w:rsid w:val="00050DB5"/>
    <w:rsid w:val="00061C84"/>
    <w:rsid w:val="000629D5"/>
    <w:rsid w:val="00076632"/>
    <w:rsid w:val="000967C7"/>
    <w:rsid w:val="000A3BD6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86BDE"/>
    <w:rsid w:val="0030481B"/>
    <w:rsid w:val="004071FC"/>
    <w:rsid w:val="00445947"/>
    <w:rsid w:val="004813B3"/>
    <w:rsid w:val="00496591"/>
    <w:rsid w:val="004C63E4"/>
    <w:rsid w:val="004D3011"/>
    <w:rsid w:val="004E6FA2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C1736"/>
    <w:rsid w:val="00922D5C"/>
    <w:rsid w:val="009E7C63"/>
    <w:rsid w:val="00A10A67"/>
    <w:rsid w:val="00A2118D"/>
    <w:rsid w:val="00A27606"/>
    <w:rsid w:val="00AB579A"/>
    <w:rsid w:val="00AD76E2"/>
    <w:rsid w:val="00AE3BB8"/>
    <w:rsid w:val="00B20152"/>
    <w:rsid w:val="00B55B76"/>
    <w:rsid w:val="00B70850"/>
    <w:rsid w:val="00B8629C"/>
    <w:rsid w:val="00C066B6"/>
    <w:rsid w:val="00C265A4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13C34"/>
    <w:rsid w:val="00E175D8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bala14774/portfolioprojec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kiranbalaofficialit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shi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6B564A22664A45B288F052CB5B9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27092-D04F-4BD4-9DE6-AA7561AEEB21}"/>
      </w:docPartPr>
      <w:docPartBody>
        <w:p w:rsidR="00053E01" w:rsidRDefault="007909CB">
          <w:pPr>
            <w:pStyle w:val="306B564A22664A45B288F052CB5B9C8D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173274D8F1B14205B47D7DC1E4651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1167D-D3A5-4E49-A6D8-013D0FD55236}"/>
      </w:docPartPr>
      <w:docPartBody>
        <w:p w:rsidR="00053E01" w:rsidRDefault="007909CB">
          <w:pPr>
            <w:pStyle w:val="173274D8F1B14205B47D7DC1E4651A7E"/>
          </w:pPr>
          <w:r w:rsidRPr="004D3011">
            <w:t>PHONE:</w:t>
          </w:r>
        </w:p>
      </w:docPartBody>
    </w:docPart>
    <w:docPart>
      <w:docPartPr>
        <w:name w:val="0AB7B333A208443783F445FD44CE7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D699-1FAA-4FE9-A33A-F3E2D2B66A6C}"/>
      </w:docPartPr>
      <w:docPartBody>
        <w:p w:rsidR="00053E01" w:rsidRDefault="007909CB">
          <w:pPr>
            <w:pStyle w:val="0AB7B333A208443783F445FD44CE7A9F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9CB"/>
    <w:rsid w:val="00053E01"/>
    <w:rsid w:val="00234895"/>
    <w:rsid w:val="007909CB"/>
    <w:rsid w:val="00B77D41"/>
    <w:rsid w:val="00CA0191"/>
    <w:rsid w:val="00F0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F09F038E9146C3BE0216ED76B55591">
    <w:name w:val="80F09F038E9146C3BE0216ED76B55591"/>
  </w:style>
  <w:style w:type="paragraph" w:customStyle="1" w:styleId="A19566F613C94F5E95933F45EDB9436C">
    <w:name w:val="A19566F613C94F5E95933F45EDB9436C"/>
  </w:style>
  <w:style w:type="paragraph" w:customStyle="1" w:styleId="86C46AEE6CA0428D8C519801E4CB9F49">
    <w:name w:val="86C46AEE6CA0428D8C519801E4CB9F49"/>
  </w:style>
  <w:style w:type="paragraph" w:customStyle="1" w:styleId="051AEB9DBC4D453C9BCB1B39DA4354E6">
    <w:name w:val="051AEB9DBC4D453C9BCB1B39DA4354E6"/>
  </w:style>
  <w:style w:type="paragraph" w:customStyle="1" w:styleId="46F935BF516F4F58A4AD08F812FC37E1">
    <w:name w:val="46F935BF516F4F58A4AD08F812FC37E1"/>
  </w:style>
  <w:style w:type="paragraph" w:customStyle="1" w:styleId="AB47DA588827467B8F046BBF14E67ECA">
    <w:name w:val="AB47DA588827467B8F046BBF14E67ECA"/>
  </w:style>
  <w:style w:type="paragraph" w:customStyle="1" w:styleId="86D2C8AE92ED464F84AE4A2BF9F7C1BA">
    <w:name w:val="86D2C8AE92ED464F84AE4A2BF9F7C1BA"/>
  </w:style>
  <w:style w:type="paragraph" w:customStyle="1" w:styleId="E07C78774FB04B47B8ABAF620C55C86B">
    <w:name w:val="E07C78774FB04B47B8ABAF620C55C86B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2BBC058D1B084E578C5D9C6580317A9C">
    <w:name w:val="2BBC058D1B084E578C5D9C6580317A9C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FDFBFEF70C31499C8BCF33365A9404A1">
    <w:name w:val="FDFBFEF70C31499C8BCF33365A9404A1"/>
  </w:style>
  <w:style w:type="paragraph" w:customStyle="1" w:styleId="0EE2C4E6CDB5496581814D0FAFD37055">
    <w:name w:val="0EE2C4E6CDB5496581814D0FAFD37055"/>
  </w:style>
  <w:style w:type="paragraph" w:customStyle="1" w:styleId="2404BF402DD14F5384344FE0F6AFCB45">
    <w:name w:val="2404BF402DD14F5384344FE0F6AFCB45"/>
  </w:style>
  <w:style w:type="paragraph" w:customStyle="1" w:styleId="9680E9A3CC634A0C9D3F2BDF99D24AF4">
    <w:name w:val="9680E9A3CC634A0C9D3F2BDF99D24AF4"/>
  </w:style>
  <w:style w:type="paragraph" w:customStyle="1" w:styleId="B09A07F247B145E8B149AB1DCC6DA45A">
    <w:name w:val="B09A07F247B145E8B149AB1DCC6DA45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306B564A22664A45B288F052CB5B9C8D">
    <w:name w:val="306B564A22664A45B288F052CB5B9C8D"/>
  </w:style>
  <w:style w:type="paragraph" w:customStyle="1" w:styleId="173274D8F1B14205B47D7DC1E4651A7E">
    <w:name w:val="173274D8F1B14205B47D7DC1E4651A7E"/>
  </w:style>
  <w:style w:type="paragraph" w:customStyle="1" w:styleId="2CAB60F8F9CD4FD8ABBE334C92B93AE8">
    <w:name w:val="2CAB60F8F9CD4FD8ABBE334C92B93AE8"/>
  </w:style>
  <w:style w:type="paragraph" w:customStyle="1" w:styleId="85DE9F1CEB2049DAA72C1190B1F3CDB7">
    <w:name w:val="85DE9F1CEB2049DAA72C1190B1F3CDB7"/>
  </w:style>
  <w:style w:type="paragraph" w:customStyle="1" w:styleId="2C7EEC2E137F4DE7B38DA267BAC17EAA">
    <w:name w:val="2C7EEC2E137F4DE7B38DA267BAC17EAA"/>
  </w:style>
  <w:style w:type="paragraph" w:customStyle="1" w:styleId="0AB7B333A208443783F445FD44CE7A9F">
    <w:name w:val="0AB7B333A208443783F445FD44CE7A9F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6EF05C72AF2A46BA85D1871487183E6F">
    <w:name w:val="6EF05C72AF2A46BA85D1871487183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2023-08-09T11:04:00Z</dcterms:created>
  <dcterms:modified xsi:type="dcterms:W3CDTF">2024-04-13T04:09:00Z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